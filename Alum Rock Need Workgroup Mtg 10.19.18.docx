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B1" w:rsidRPr="00E7243F" w:rsidRDefault="00215FB1" w:rsidP="00E7243F">
      <w:pPr>
        <w:pStyle w:val="Title"/>
      </w:pPr>
      <w:r w:rsidRPr="00E7243F">
        <w:t>AGENDA</w:t>
      </w:r>
    </w:p>
    <w:sdt>
      <w:sdtPr>
        <w:rPr>
          <w:rFonts w:asciiTheme="minorHAnsi" w:hAnsiTheme="minorHAnsi" w:cs="Times New Roman"/>
          <w:b w:val="0"/>
          <w:bCs w:val="0"/>
          <w:kern w:val="0"/>
          <w:sz w:val="20"/>
          <w:szCs w:val="24"/>
        </w:rPr>
        <w:id w:val="44968575"/>
        <w:placeholder>
          <w:docPart w:val="46F8B364FD5248D0BC4F149CF2CF217D"/>
        </w:placeholder>
      </w:sdtPr>
      <w:sdtEndPr>
        <w:rPr>
          <w:rFonts w:asciiTheme="majorHAnsi" w:hAnsiTheme="majorHAnsi" w:cs="Arial"/>
          <w:b/>
          <w:bCs/>
          <w:kern w:val="32"/>
          <w:sz w:val="28"/>
          <w:szCs w:val="32"/>
        </w:rPr>
      </w:sdtEndPr>
      <w:sdtContent>
        <w:p w:rsidR="00215FB1" w:rsidRPr="00F70828" w:rsidRDefault="00DC1F45" w:rsidP="00AD64EA">
          <w:pPr>
            <w:pStyle w:val="Heading1"/>
          </w:pPr>
          <w:r>
            <w:t>Alum Rock Needs Workgroup Meeting</w:t>
          </w:r>
        </w:p>
      </w:sdtContent>
    </w:sdt>
    <w:p w:rsidR="00215FB1" w:rsidRPr="00E7243F" w:rsidRDefault="000E51D0" w:rsidP="00E7243F">
      <w:pPr>
        <w:pStyle w:val="Heading2"/>
      </w:pPr>
      <w:r>
        <w:t>October 19</w:t>
      </w:r>
      <w:bookmarkStart w:id="0" w:name="_GoBack"/>
      <w:bookmarkEnd w:id="0"/>
      <w:r w:rsidR="00355BD6">
        <w:t>, 2018</w:t>
      </w:r>
    </w:p>
    <w:p w:rsidR="00DF15E8" w:rsidRDefault="008B2ACC" w:rsidP="00DF15E8">
      <w:pPr>
        <w:pStyle w:val="Heading2"/>
      </w:pPr>
      <w:r>
        <w:t>3</w:t>
      </w:r>
      <w:r w:rsidR="00C400B1">
        <w:t>:</w:t>
      </w:r>
      <w:r>
        <w:t>3</w:t>
      </w:r>
      <w:r w:rsidR="00BF5B6D">
        <w:t>0</w:t>
      </w:r>
      <w:r w:rsidR="00C400B1">
        <w:t xml:space="preserve"> to </w:t>
      </w:r>
      <w:r>
        <w:t>5:0</w:t>
      </w:r>
      <w:r w:rsidR="00DC1F45">
        <w:t>0</w:t>
      </w:r>
      <w:r w:rsidR="00C400B1">
        <w:t xml:space="preserve"> P.M.</w:t>
      </w:r>
    </w:p>
    <w:p w:rsidR="00F70828" w:rsidRDefault="00CB08F6" w:rsidP="00215FB1">
      <w:r>
        <w:t xml:space="preserve">Location: </w:t>
      </w:r>
      <w:r w:rsidR="00DC1F45">
        <w:t>333 W. Julian St. (5</w:t>
      </w:r>
      <w:r w:rsidR="00DC1F45" w:rsidRPr="00DC1F45">
        <w:rPr>
          <w:vertAlign w:val="superscript"/>
        </w:rPr>
        <w:t>th</w:t>
      </w:r>
      <w:r w:rsidR="00DC1F45">
        <w:t xml:space="preserve"> Floor), </w:t>
      </w:r>
      <w:r w:rsidR="00241CD2">
        <w:t xml:space="preserve">ECR </w:t>
      </w:r>
      <w:r w:rsidR="008B2ACC">
        <w:t>Conference</w:t>
      </w:r>
      <w:r w:rsidR="00DC1F45">
        <w:t xml:space="preserve"> Rm </w:t>
      </w:r>
    </w:p>
    <w:p w:rsidR="00F06EC4" w:rsidRDefault="00521C43" w:rsidP="00215FB1">
      <w:r>
        <w:t xml:space="preserve">Facilitator: </w:t>
      </w:r>
      <w:r w:rsidR="00DC1F45">
        <w:t>Patty Irwin</w:t>
      </w:r>
    </w:p>
    <w:p w:rsidR="00C174D3" w:rsidRDefault="00C174D3" w:rsidP="00215FB1"/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215FB1" w:rsidTr="00002E69">
        <w:trPr>
          <w:trHeight w:val="605"/>
        </w:trPr>
        <w:tc>
          <w:tcPr>
            <w:tcW w:w="2794" w:type="dxa"/>
          </w:tcPr>
          <w:p w:rsidR="00215FB1" w:rsidRPr="00E7243F" w:rsidRDefault="008B2ACC" w:rsidP="008B2ACC">
            <w:pPr>
              <w:pStyle w:val="Heading2"/>
            </w:pPr>
            <w:r>
              <w:t>3:3</w:t>
            </w:r>
            <w:r w:rsidR="00BF5B6D">
              <w:t>0</w:t>
            </w:r>
            <w:r w:rsidR="00215FB1" w:rsidRPr="00E7243F">
              <w:t xml:space="preserve"> – </w:t>
            </w:r>
            <w:r>
              <w:t>3</w:t>
            </w:r>
            <w:r w:rsidR="00F94E83">
              <w:t>:</w:t>
            </w:r>
            <w:r>
              <w:t>40</w:t>
            </w:r>
            <w:r w:rsidR="00AD64EA">
              <w:t xml:space="preserve"> </w:t>
            </w:r>
            <w:r w:rsidR="00F203B2">
              <w:t>p</w:t>
            </w:r>
            <w:r w:rsidR="00D31E8E">
              <w:t>.m.</w:t>
            </w:r>
          </w:p>
        </w:tc>
        <w:tc>
          <w:tcPr>
            <w:tcW w:w="5213" w:type="dxa"/>
          </w:tcPr>
          <w:p w:rsidR="00215FB1" w:rsidRPr="00E7243F" w:rsidRDefault="000E51D0" w:rsidP="00D274EE">
            <w:pPr>
              <w:pStyle w:val="Heading2"/>
            </w:pPr>
            <w:sdt>
              <w:sdtPr>
                <w:id w:val="44968222"/>
                <w:placeholder>
                  <w:docPart w:val="9C9D72177FC944EA9C1A89023196A7B8"/>
                </w:placeholder>
                <w:temporary/>
                <w:showingPlcHdr/>
              </w:sdtPr>
              <w:sdtEndPr/>
              <w:sdtContent>
                <w:r w:rsidR="00B46BA6" w:rsidRPr="00E7243F">
                  <w:t>Introduction</w:t>
                </w:r>
              </w:sdtContent>
            </w:sdt>
          </w:p>
          <w:p w:rsidR="00215FB1" w:rsidRDefault="00215FB1" w:rsidP="00D31E8E"/>
        </w:tc>
        <w:tc>
          <w:tcPr>
            <w:tcW w:w="2348" w:type="dxa"/>
          </w:tcPr>
          <w:p w:rsidR="00215FB1" w:rsidRPr="00D274EE" w:rsidRDefault="00215FB1" w:rsidP="00D31E8E">
            <w:pPr>
              <w:pStyle w:val="Location"/>
            </w:pPr>
          </w:p>
        </w:tc>
      </w:tr>
      <w:tr w:rsidR="00B46BA6" w:rsidTr="00D274EE">
        <w:tc>
          <w:tcPr>
            <w:tcW w:w="2794" w:type="dxa"/>
          </w:tcPr>
          <w:p w:rsidR="00B46BA6" w:rsidRPr="00E7243F" w:rsidRDefault="008B2ACC" w:rsidP="00376BC2">
            <w:pPr>
              <w:pStyle w:val="Heading2"/>
            </w:pPr>
            <w:r>
              <w:t>3:40</w:t>
            </w:r>
            <w:r w:rsidR="00F203B2">
              <w:t xml:space="preserve"> – </w:t>
            </w:r>
            <w:r w:rsidR="00376BC2">
              <w:t>4:45</w:t>
            </w:r>
            <w:r w:rsidR="00F203B2">
              <w:t xml:space="preserve"> p.m.</w:t>
            </w:r>
          </w:p>
        </w:tc>
        <w:tc>
          <w:tcPr>
            <w:tcW w:w="5213" w:type="dxa"/>
          </w:tcPr>
          <w:p w:rsidR="00B46BA6" w:rsidRPr="00E7243F" w:rsidRDefault="00DC30F2" w:rsidP="00D274EE">
            <w:pPr>
              <w:pStyle w:val="Heading2"/>
            </w:pPr>
            <w:r>
              <w:t>Discussion Items:</w:t>
            </w:r>
          </w:p>
          <w:p w:rsidR="00DC1F45" w:rsidRDefault="008B2ACC" w:rsidP="00AD64EA">
            <w:pPr>
              <w:pStyle w:val="ListParagraph"/>
              <w:numPr>
                <w:ilvl w:val="0"/>
                <w:numId w:val="6"/>
              </w:numPr>
            </w:pPr>
            <w:r>
              <w:t>Updates:</w:t>
            </w:r>
          </w:p>
          <w:p w:rsidR="00566A13" w:rsidRDefault="00566A13" w:rsidP="00566A13">
            <w:pPr>
              <w:pStyle w:val="ListParagraph"/>
              <w:numPr>
                <w:ilvl w:val="1"/>
                <w:numId w:val="6"/>
              </w:numPr>
            </w:pPr>
            <w:r>
              <w:t>Service Inventory</w:t>
            </w:r>
            <w:r w:rsidR="00F95233">
              <w:t xml:space="preserve"> (Patty/Cha)</w:t>
            </w:r>
          </w:p>
          <w:p w:rsidR="001B3333" w:rsidRDefault="001B3333" w:rsidP="001B3333">
            <w:pPr>
              <w:pStyle w:val="ListParagraph"/>
              <w:numPr>
                <w:ilvl w:val="2"/>
                <w:numId w:val="6"/>
              </w:numPr>
            </w:pPr>
            <w:r>
              <w:t>Tier needs to be identified for each service.</w:t>
            </w:r>
          </w:p>
          <w:p w:rsidR="00566A13" w:rsidRDefault="00566A13" w:rsidP="00566A13">
            <w:pPr>
              <w:pStyle w:val="ListParagraph"/>
              <w:numPr>
                <w:ilvl w:val="1"/>
                <w:numId w:val="6"/>
              </w:numPr>
            </w:pPr>
            <w:r>
              <w:t>Data Spreadsheet for geo-mapping</w:t>
            </w:r>
            <w:r w:rsidR="00F95233">
              <w:t xml:space="preserve"> (Albert)</w:t>
            </w:r>
          </w:p>
          <w:p w:rsidR="00F95233" w:rsidRDefault="00F95233" w:rsidP="00566A13">
            <w:pPr>
              <w:pStyle w:val="ListParagraph"/>
              <w:numPr>
                <w:ilvl w:val="1"/>
                <w:numId w:val="6"/>
              </w:numPr>
            </w:pPr>
            <w:r>
              <w:t>Decision Tree (Lidia)</w:t>
            </w:r>
          </w:p>
          <w:p w:rsidR="00DC1F45" w:rsidRDefault="00DC1F45" w:rsidP="00181F81">
            <w:pPr>
              <w:pStyle w:val="ListParagraph"/>
              <w:spacing w:line="240" w:lineRule="auto"/>
              <w:ind w:left="1800"/>
            </w:pPr>
          </w:p>
          <w:p w:rsidR="005A50E8" w:rsidRDefault="005A50E8" w:rsidP="008B2AC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Needs</w:t>
            </w:r>
            <w:r w:rsidR="00EB5118">
              <w:t>, Gaps</w:t>
            </w:r>
            <w:r w:rsidR="00566A13">
              <w:t xml:space="preserve"> &amp; </w:t>
            </w:r>
            <w:r>
              <w:t>Services</w:t>
            </w:r>
            <w:r w:rsidR="00EB5118">
              <w:t xml:space="preserve"> (see questions below)</w:t>
            </w:r>
          </w:p>
          <w:p w:rsidR="005A50E8" w:rsidRDefault="00734E39" w:rsidP="00734E3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Assessment of Needs</w:t>
            </w:r>
          </w:p>
          <w:p w:rsidR="00734E39" w:rsidRDefault="00734E39" w:rsidP="00734E3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Where are the Gaps</w:t>
            </w:r>
          </w:p>
          <w:p w:rsidR="00734E39" w:rsidRDefault="00734E39" w:rsidP="00734E3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What services need to be expanded to meet the need?</w:t>
            </w:r>
          </w:p>
          <w:p w:rsidR="00DC1F45" w:rsidRDefault="00DC1F45" w:rsidP="00566A1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Proposal</w:t>
            </w:r>
            <w:r w:rsidR="00566A13">
              <w:t>:</w:t>
            </w:r>
          </w:p>
          <w:p w:rsidR="006E6E23" w:rsidRDefault="006E6E23" w:rsidP="00566A13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Identify level of service being provided</w:t>
            </w:r>
          </w:p>
          <w:p w:rsidR="00566A13" w:rsidRDefault="00566A13" w:rsidP="00566A13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 xml:space="preserve">Consider aligning the work </w:t>
            </w:r>
            <w:r w:rsidR="006E6E23">
              <w:t>that the districts and schools are doing. How?</w:t>
            </w:r>
          </w:p>
          <w:p w:rsidR="00566A13" w:rsidRDefault="00566A13" w:rsidP="00566A13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</w:p>
        </w:tc>
        <w:tc>
          <w:tcPr>
            <w:tcW w:w="2348" w:type="dxa"/>
          </w:tcPr>
          <w:p w:rsidR="00B46BA6" w:rsidRPr="00D274EE" w:rsidRDefault="00B46BA6" w:rsidP="00D274EE">
            <w:pPr>
              <w:pStyle w:val="Location"/>
            </w:pPr>
          </w:p>
        </w:tc>
      </w:tr>
      <w:tr w:rsidR="00460ADF" w:rsidTr="00D274EE">
        <w:tc>
          <w:tcPr>
            <w:tcW w:w="2794" w:type="dxa"/>
          </w:tcPr>
          <w:p w:rsidR="00460ADF" w:rsidRPr="00E7243F" w:rsidRDefault="00376BC2" w:rsidP="00376BC2">
            <w:pPr>
              <w:pStyle w:val="Heading2"/>
            </w:pPr>
            <w:r>
              <w:t>4:4</w:t>
            </w:r>
            <w:r w:rsidR="00BF5B6D">
              <w:t>5 p.m.</w:t>
            </w:r>
          </w:p>
        </w:tc>
        <w:tc>
          <w:tcPr>
            <w:tcW w:w="5213" w:type="dxa"/>
          </w:tcPr>
          <w:p w:rsidR="00343913" w:rsidRDefault="007A66C2" w:rsidP="00BF5B6D">
            <w:pPr>
              <w:rPr>
                <w:b/>
              </w:rPr>
            </w:pPr>
            <w:r>
              <w:rPr>
                <w:b/>
              </w:rPr>
              <w:t>Next Steps</w:t>
            </w:r>
          </w:p>
          <w:p w:rsidR="00E64346" w:rsidRPr="00E64346" w:rsidRDefault="00E64346" w:rsidP="00E64346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48" w:type="dxa"/>
          </w:tcPr>
          <w:p w:rsidR="00460ADF" w:rsidRPr="00D274EE" w:rsidRDefault="00460ADF" w:rsidP="00D274EE">
            <w:pPr>
              <w:pStyle w:val="Location"/>
            </w:pPr>
          </w:p>
        </w:tc>
      </w:tr>
    </w:tbl>
    <w:p w:rsidR="00215FB1" w:rsidRDefault="004A1D26" w:rsidP="003148A9">
      <w:pPr>
        <w:pStyle w:val="Heading4"/>
        <w:rPr>
          <w:b w:val="0"/>
        </w:rPr>
      </w:pPr>
      <w:r w:rsidRPr="005F335C">
        <w:rPr>
          <w:b w:val="0"/>
        </w:rPr>
        <w:t xml:space="preserve"> </w:t>
      </w:r>
      <w:r w:rsidR="00E64346">
        <w:rPr>
          <w:b w:val="0"/>
        </w:rPr>
        <w:t>Questions that need to be answered:</w:t>
      </w:r>
    </w:p>
    <w:p w:rsidR="00E64346" w:rsidRDefault="00E64346" w:rsidP="00E64346">
      <w:pPr>
        <w:pStyle w:val="ListParagraph"/>
        <w:numPr>
          <w:ilvl w:val="0"/>
          <w:numId w:val="13"/>
        </w:numPr>
      </w:pPr>
      <w:r>
        <w:t>What data indicates that there is a need for each school?</w:t>
      </w:r>
    </w:p>
    <w:p w:rsidR="00E64346" w:rsidRDefault="00E64346" w:rsidP="00E64346">
      <w:pPr>
        <w:pStyle w:val="ListParagraph"/>
        <w:numPr>
          <w:ilvl w:val="0"/>
          <w:numId w:val="13"/>
        </w:numPr>
      </w:pPr>
      <w:r>
        <w:t>What data is used to determine (screen/assess) which student would benefit from one of the services over another?</w:t>
      </w:r>
    </w:p>
    <w:p w:rsidR="00E64346" w:rsidRDefault="00E64346" w:rsidP="00E64346">
      <w:pPr>
        <w:pStyle w:val="ListParagraph"/>
        <w:numPr>
          <w:ilvl w:val="0"/>
          <w:numId w:val="13"/>
        </w:numPr>
      </w:pPr>
      <w:r>
        <w:t>How is progress monitored while the service is in use?</w:t>
      </w:r>
    </w:p>
    <w:p w:rsidR="00E64346" w:rsidRDefault="00E64346" w:rsidP="00E64346">
      <w:pPr>
        <w:pStyle w:val="ListParagraph"/>
        <w:numPr>
          <w:ilvl w:val="0"/>
          <w:numId w:val="13"/>
        </w:numPr>
      </w:pPr>
      <w:r>
        <w:t>How do you know if there are positive outcomes assesses based on the service?</w:t>
      </w:r>
    </w:p>
    <w:p w:rsidR="00E64346" w:rsidRDefault="00E64346" w:rsidP="00E64346">
      <w:pPr>
        <w:pStyle w:val="ListParagraph"/>
        <w:numPr>
          <w:ilvl w:val="0"/>
          <w:numId w:val="13"/>
        </w:numPr>
      </w:pPr>
      <w:r>
        <w:t>How many students referred to each service?</w:t>
      </w:r>
    </w:p>
    <w:p w:rsidR="00E64346" w:rsidRDefault="00E64346" w:rsidP="00E64346">
      <w:pPr>
        <w:pStyle w:val="ListParagraph"/>
        <w:numPr>
          <w:ilvl w:val="0"/>
          <w:numId w:val="13"/>
        </w:numPr>
      </w:pPr>
      <w:r>
        <w:t>How many have been successful?</w:t>
      </w:r>
    </w:p>
    <w:p w:rsidR="00E64346" w:rsidRDefault="00E64346" w:rsidP="00E64346">
      <w:pPr>
        <w:pStyle w:val="ListParagraph"/>
        <w:numPr>
          <w:ilvl w:val="0"/>
          <w:numId w:val="13"/>
        </w:numPr>
      </w:pPr>
      <w:r>
        <w:t>What data indicates the services where successful?</w:t>
      </w:r>
    </w:p>
    <w:p w:rsidR="00E64346" w:rsidRPr="00E64346" w:rsidRDefault="00E64346" w:rsidP="00E64346">
      <w:pPr>
        <w:pStyle w:val="ListParagraph"/>
        <w:numPr>
          <w:ilvl w:val="0"/>
          <w:numId w:val="13"/>
        </w:numPr>
      </w:pPr>
      <w:r>
        <w:t>What is the average waiting list? And what programs/services have a waiting list?</w:t>
      </w:r>
    </w:p>
    <w:sectPr w:rsidR="00E64346" w:rsidRPr="00E64346" w:rsidSect="00343913">
      <w:pgSz w:w="12240" w:h="15840"/>
      <w:pgMar w:top="72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15E1C93"/>
    <w:multiLevelType w:val="hybridMultilevel"/>
    <w:tmpl w:val="D174F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BB4831"/>
    <w:multiLevelType w:val="hybridMultilevel"/>
    <w:tmpl w:val="79E858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A13F65"/>
    <w:multiLevelType w:val="hybridMultilevel"/>
    <w:tmpl w:val="CF76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F1306"/>
    <w:multiLevelType w:val="hybridMultilevel"/>
    <w:tmpl w:val="E5EA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A7BEB"/>
    <w:multiLevelType w:val="hybridMultilevel"/>
    <w:tmpl w:val="90046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E26CC5"/>
    <w:multiLevelType w:val="hybridMultilevel"/>
    <w:tmpl w:val="2E3C2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7A3155"/>
    <w:multiLevelType w:val="hybridMultilevel"/>
    <w:tmpl w:val="B854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042CE"/>
    <w:multiLevelType w:val="hybridMultilevel"/>
    <w:tmpl w:val="6AAA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8E"/>
    <w:rsid w:val="00002E69"/>
    <w:rsid w:val="00003E9F"/>
    <w:rsid w:val="00027F0F"/>
    <w:rsid w:val="000C2F5F"/>
    <w:rsid w:val="000C7287"/>
    <w:rsid w:val="000E51D0"/>
    <w:rsid w:val="000F5739"/>
    <w:rsid w:val="000F5A01"/>
    <w:rsid w:val="0010410B"/>
    <w:rsid w:val="00170950"/>
    <w:rsid w:val="00181F81"/>
    <w:rsid w:val="00185CD0"/>
    <w:rsid w:val="0018712E"/>
    <w:rsid w:val="001B3333"/>
    <w:rsid w:val="001D798B"/>
    <w:rsid w:val="001E0259"/>
    <w:rsid w:val="001E267D"/>
    <w:rsid w:val="00215FB1"/>
    <w:rsid w:val="002247FB"/>
    <w:rsid w:val="00233D0E"/>
    <w:rsid w:val="00241CD2"/>
    <w:rsid w:val="002751BB"/>
    <w:rsid w:val="00281EDE"/>
    <w:rsid w:val="00282DCB"/>
    <w:rsid w:val="00291F60"/>
    <w:rsid w:val="002C2543"/>
    <w:rsid w:val="002C79F0"/>
    <w:rsid w:val="002F1045"/>
    <w:rsid w:val="003148A9"/>
    <w:rsid w:val="00334A43"/>
    <w:rsid w:val="00342E44"/>
    <w:rsid w:val="00343913"/>
    <w:rsid w:val="00355BD6"/>
    <w:rsid w:val="00366227"/>
    <w:rsid w:val="00376BC2"/>
    <w:rsid w:val="003856BE"/>
    <w:rsid w:val="0039506E"/>
    <w:rsid w:val="00397230"/>
    <w:rsid w:val="003C2E3D"/>
    <w:rsid w:val="003C7E2C"/>
    <w:rsid w:val="003D6715"/>
    <w:rsid w:val="003E3191"/>
    <w:rsid w:val="00417A44"/>
    <w:rsid w:val="0042689F"/>
    <w:rsid w:val="00435E85"/>
    <w:rsid w:val="00444E07"/>
    <w:rsid w:val="00460ADF"/>
    <w:rsid w:val="00493758"/>
    <w:rsid w:val="004A1D26"/>
    <w:rsid w:val="00521C43"/>
    <w:rsid w:val="0052663F"/>
    <w:rsid w:val="00541C3E"/>
    <w:rsid w:val="00551230"/>
    <w:rsid w:val="00552E7E"/>
    <w:rsid w:val="0055639F"/>
    <w:rsid w:val="00566A13"/>
    <w:rsid w:val="005801E7"/>
    <w:rsid w:val="005A50E8"/>
    <w:rsid w:val="005C4BEF"/>
    <w:rsid w:val="005D65FE"/>
    <w:rsid w:val="005F335C"/>
    <w:rsid w:val="00651678"/>
    <w:rsid w:val="006517A1"/>
    <w:rsid w:val="006D1765"/>
    <w:rsid w:val="006E6E23"/>
    <w:rsid w:val="00701C1D"/>
    <w:rsid w:val="00734E39"/>
    <w:rsid w:val="007653C2"/>
    <w:rsid w:val="007A44A8"/>
    <w:rsid w:val="007A66C2"/>
    <w:rsid w:val="007C3416"/>
    <w:rsid w:val="007C56FE"/>
    <w:rsid w:val="007C645B"/>
    <w:rsid w:val="00802392"/>
    <w:rsid w:val="008B2ACC"/>
    <w:rsid w:val="00935251"/>
    <w:rsid w:val="009A0B7E"/>
    <w:rsid w:val="009D71E8"/>
    <w:rsid w:val="009E3F36"/>
    <w:rsid w:val="00A27D0B"/>
    <w:rsid w:val="00A646BC"/>
    <w:rsid w:val="00A862EC"/>
    <w:rsid w:val="00AD64EA"/>
    <w:rsid w:val="00B1229F"/>
    <w:rsid w:val="00B43AC9"/>
    <w:rsid w:val="00B46BA6"/>
    <w:rsid w:val="00B47425"/>
    <w:rsid w:val="00B82519"/>
    <w:rsid w:val="00BF5B6D"/>
    <w:rsid w:val="00C041DB"/>
    <w:rsid w:val="00C174D3"/>
    <w:rsid w:val="00C20E72"/>
    <w:rsid w:val="00C22C65"/>
    <w:rsid w:val="00C30727"/>
    <w:rsid w:val="00C34D90"/>
    <w:rsid w:val="00C400B1"/>
    <w:rsid w:val="00C43101"/>
    <w:rsid w:val="00C54C4D"/>
    <w:rsid w:val="00C90412"/>
    <w:rsid w:val="00CA5637"/>
    <w:rsid w:val="00CB08F6"/>
    <w:rsid w:val="00CB375C"/>
    <w:rsid w:val="00CD440E"/>
    <w:rsid w:val="00D10ED6"/>
    <w:rsid w:val="00D25862"/>
    <w:rsid w:val="00D268A5"/>
    <w:rsid w:val="00D274EE"/>
    <w:rsid w:val="00D31E8E"/>
    <w:rsid w:val="00D73183"/>
    <w:rsid w:val="00D773E2"/>
    <w:rsid w:val="00D850AC"/>
    <w:rsid w:val="00D868B9"/>
    <w:rsid w:val="00DA679B"/>
    <w:rsid w:val="00DC1F45"/>
    <w:rsid w:val="00DC30F2"/>
    <w:rsid w:val="00DC4ADF"/>
    <w:rsid w:val="00DC4F34"/>
    <w:rsid w:val="00DF15E8"/>
    <w:rsid w:val="00E42633"/>
    <w:rsid w:val="00E464D3"/>
    <w:rsid w:val="00E64346"/>
    <w:rsid w:val="00E7243F"/>
    <w:rsid w:val="00E90EAB"/>
    <w:rsid w:val="00EB5118"/>
    <w:rsid w:val="00F06EC4"/>
    <w:rsid w:val="00F14921"/>
    <w:rsid w:val="00F203B2"/>
    <w:rsid w:val="00F656EA"/>
    <w:rsid w:val="00F70828"/>
    <w:rsid w:val="00F94E83"/>
    <w:rsid w:val="00F95233"/>
    <w:rsid w:val="00FB1B8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A1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A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winp\AppData\Roaming\Microsoft\Templates\MS_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F8B364FD5248D0BC4F149CF2CF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8456D-631A-4428-892B-9DD7856366BB}"/>
      </w:docPartPr>
      <w:docPartBody>
        <w:p w:rsidR="00D30AFE" w:rsidRDefault="00D30AFE">
          <w:pPr>
            <w:pStyle w:val="46F8B364FD5248D0BC4F149CF2CF217D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9C9D72177FC944EA9C1A89023196A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6727D-2BA8-47C7-BB81-9DCC959D2E06}"/>
      </w:docPartPr>
      <w:docPartBody>
        <w:p w:rsidR="00D30AFE" w:rsidRDefault="00D30AFE">
          <w:pPr>
            <w:pStyle w:val="9C9D72177FC944EA9C1A89023196A7B8"/>
          </w:pPr>
          <w:r w:rsidRPr="00E7243F"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0AFE"/>
    <w:rsid w:val="001D5377"/>
    <w:rsid w:val="0023094C"/>
    <w:rsid w:val="00234313"/>
    <w:rsid w:val="00267B45"/>
    <w:rsid w:val="002C1DB1"/>
    <w:rsid w:val="003D2589"/>
    <w:rsid w:val="004342E5"/>
    <w:rsid w:val="00447BC0"/>
    <w:rsid w:val="004B57A2"/>
    <w:rsid w:val="004E4628"/>
    <w:rsid w:val="005705F5"/>
    <w:rsid w:val="00662E12"/>
    <w:rsid w:val="007B34E5"/>
    <w:rsid w:val="007F1F1F"/>
    <w:rsid w:val="00812D80"/>
    <w:rsid w:val="00875B4A"/>
    <w:rsid w:val="009A2529"/>
    <w:rsid w:val="009C6586"/>
    <w:rsid w:val="00A4226B"/>
    <w:rsid w:val="00AC0825"/>
    <w:rsid w:val="00BB6ED6"/>
    <w:rsid w:val="00CE7184"/>
    <w:rsid w:val="00D30AFE"/>
    <w:rsid w:val="00E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FE"/>
    <w:rPr>
      <w:color w:val="808080"/>
    </w:rPr>
  </w:style>
  <w:style w:type="paragraph" w:customStyle="1" w:styleId="46F8B364FD5248D0BC4F149CF2CF217D">
    <w:name w:val="46F8B364FD5248D0BC4F149CF2CF217D"/>
    <w:rsid w:val="00D30AFE"/>
  </w:style>
  <w:style w:type="paragraph" w:customStyle="1" w:styleId="0AB22F2F69264F79A2D89B761F3FF463">
    <w:name w:val="0AB22F2F69264F79A2D89B761F3FF463"/>
    <w:rsid w:val="00D30AFE"/>
  </w:style>
  <w:style w:type="paragraph" w:customStyle="1" w:styleId="3B4E29F4503F4EADBFC79A5F95600979">
    <w:name w:val="3B4E29F4503F4EADBFC79A5F95600979"/>
    <w:rsid w:val="00D30AFE"/>
  </w:style>
  <w:style w:type="paragraph" w:customStyle="1" w:styleId="3FDB670736A84AD787424E603BD98829">
    <w:name w:val="3FDB670736A84AD787424E603BD98829"/>
    <w:rsid w:val="00D30AFE"/>
  </w:style>
  <w:style w:type="paragraph" w:customStyle="1" w:styleId="2251AE4C008D441589172B520BA0CA03">
    <w:name w:val="2251AE4C008D441589172B520BA0CA03"/>
    <w:rsid w:val="00D30AFE"/>
  </w:style>
  <w:style w:type="paragraph" w:customStyle="1" w:styleId="A03595DD6C334789B9D1E3495E71CAEA">
    <w:name w:val="A03595DD6C334789B9D1E3495E71CAEA"/>
    <w:rsid w:val="00D30AFE"/>
  </w:style>
  <w:style w:type="paragraph" w:customStyle="1" w:styleId="588F78668C604C28B6650522A38AB0D8">
    <w:name w:val="588F78668C604C28B6650522A38AB0D8"/>
    <w:rsid w:val="00D30AFE"/>
  </w:style>
  <w:style w:type="paragraph" w:customStyle="1" w:styleId="69C9F4E99CE144538B762E70FB4C5FF0">
    <w:name w:val="69C9F4E99CE144538B762E70FB4C5FF0"/>
    <w:rsid w:val="00D30AFE"/>
  </w:style>
  <w:style w:type="paragraph" w:customStyle="1" w:styleId="CAE06229BC334915B9C869D4A2CD05EC">
    <w:name w:val="CAE06229BC334915B9C869D4A2CD05EC"/>
    <w:rsid w:val="00D30AFE"/>
  </w:style>
  <w:style w:type="paragraph" w:customStyle="1" w:styleId="71A2273131A14FE39B21EF0852E50511">
    <w:name w:val="71A2273131A14FE39B21EF0852E50511"/>
    <w:rsid w:val="00D30AFE"/>
  </w:style>
  <w:style w:type="paragraph" w:customStyle="1" w:styleId="9C9D72177FC944EA9C1A89023196A7B8">
    <w:name w:val="9C9D72177FC944EA9C1A89023196A7B8"/>
    <w:rsid w:val="00D30AFE"/>
  </w:style>
  <w:style w:type="paragraph" w:customStyle="1" w:styleId="89FE1084B60B41CE895EC136778491DC">
    <w:name w:val="89FE1084B60B41CE895EC136778491DC"/>
    <w:rsid w:val="00D30AFE"/>
  </w:style>
  <w:style w:type="paragraph" w:customStyle="1" w:styleId="E441A0F949AC49BBA1581FC95DA3EA2C">
    <w:name w:val="E441A0F949AC49BBA1581FC95DA3EA2C"/>
    <w:rsid w:val="00D30AFE"/>
  </w:style>
  <w:style w:type="paragraph" w:customStyle="1" w:styleId="03A7FF0ECC08433EB2E51B272F163560">
    <w:name w:val="03A7FF0ECC08433EB2E51B272F163560"/>
    <w:rsid w:val="00D30AFE"/>
  </w:style>
  <w:style w:type="paragraph" w:customStyle="1" w:styleId="7FB699955E5B45488A6FEB7C615C237A">
    <w:name w:val="7FB699955E5B45488A6FEB7C615C237A"/>
    <w:rsid w:val="00D30AFE"/>
  </w:style>
  <w:style w:type="paragraph" w:customStyle="1" w:styleId="40F9CFF0855C45D28EE6F6091945FC35">
    <w:name w:val="40F9CFF0855C45D28EE6F6091945FC35"/>
    <w:rsid w:val="00D30AFE"/>
  </w:style>
  <w:style w:type="paragraph" w:customStyle="1" w:styleId="95054632B58B46809F6C8AF6CA5765C4">
    <w:name w:val="95054632B58B46809F6C8AF6CA5765C4"/>
    <w:rsid w:val="00D30AFE"/>
  </w:style>
  <w:style w:type="paragraph" w:customStyle="1" w:styleId="AE0DC37BD6234D8F882D145A290BB806">
    <w:name w:val="AE0DC37BD6234D8F882D145A290BB806"/>
    <w:rsid w:val="00D30AFE"/>
  </w:style>
  <w:style w:type="paragraph" w:customStyle="1" w:styleId="0BF7A3A48E2E4E7AA6B3A8332F43C4EA">
    <w:name w:val="0BF7A3A48E2E4E7AA6B3A8332F43C4EA"/>
    <w:rsid w:val="00D30AFE"/>
  </w:style>
  <w:style w:type="paragraph" w:customStyle="1" w:styleId="FA01A819AEBA4D4CA903B87DE9A39CBD">
    <w:name w:val="FA01A819AEBA4D4CA903B87DE9A39CBD"/>
    <w:rsid w:val="00D30AFE"/>
  </w:style>
  <w:style w:type="paragraph" w:customStyle="1" w:styleId="AB288145699348AB877A51DC4A25F053">
    <w:name w:val="AB288145699348AB877A51DC4A25F053"/>
    <w:rsid w:val="00D30AFE"/>
  </w:style>
  <w:style w:type="paragraph" w:customStyle="1" w:styleId="D8CC192FBD204A02BD32F83EBE0CBF6F">
    <w:name w:val="D8CC192FBD204A02BD32F83EBE0CBF6F"/>
    <w:rsid w:val="00D30AFE"/>
  </w:style>
  <w:style w:type="paragraph" w:customStyle="1" w:styleId="C86F087BAEBA4E4AAC87BCB68780D1BF">
    <w:name w:val="C86F087BAEBA4E4AAC87BCB68780D1BF"/>
    <w:rsid w:val="00D30AFE"/>
  </w:style>
  <w:style w:type="paragraph" w:customStyle="1" w:styleId="AEDCFAA7DE5245A087ED06694ADB4C02">
    <w:name w:val="AEDCFAA7DE5245A087ED06694ADB4C02"/>
    <w:rsid w:val="00D30AFE"/>
  </w:style>
  <w:style w:type="paragraph" w:customStyle="1" w:styleId="1C7F7978E99C467AAE524A02CF38F153">
    <w:name w:val="1C7F7978E99C467AAE524A02CF38F153"/>
    <w:rsid w:val="00D30AFE"/>
  </w:style>
  <w:style w:type="paragraph" w:customStyle="1" w:styleId="B4E61654794747818D329A480FF38C28">
    <w:name w:val="B4E61654794747818D329A480FF38C28"/>
    <w:rsid w:val="00D30AFE"/>
  </w:style>
  <w:style w:type="paragraph" w:customStyle="1" w:styleId="CAF6752D174F4AFFAF91565F534D9516">
    <w:name w:val="CAF6752D174F4AFFAF91565F534D9516"/>
    <w:rsid w:val="00D30AFE"/>
  </w:style>
  <w:style w:type="paragraph" w:customStyle="1" w:styleId="A26DE9754F844CD8AD8EFD6FEB396405">
    <w:name w:val="A26DE9754F844CD8AD8EFD6FEB396405"/>
    <w:rsid w:val="00D30AFE"/>
  </w:style>
  <w:style w:type="paragraph" w:customStyle="1" w:styleId="B6017A01435347249E3FCA1AE46453F0">
    <w:name w:val="B6017A01435347249E3FCA1AE46453F0"/>
    <w:rsid w:val="00D30AFE"/>
  </w:style>
  <w:style w:type="paragraph" w:customStyle="1" w:styleId="34B713D8BB25401F80715C40FD46F026">
    <w:name w:val="34B713D8BB25401F80715C40FD46F026"/>
    <w:rsid w:val="00D30AFE"/>
  </w:style>
  <w:style w:type="paragraph" w:customStyle="1" w:styleId="9DD8D181003C4031981E42F87E655521">
    <w:name w:val="9DD8D181003C4031981E42F87E655521"/>
    <w:rsid w:val="00D30A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531862-57D5-456E-B698-464E16713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MS_Agenda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County of Santa Clara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irwinp</dc:creator>
  <cp:lastModifiedBy>Irwin, Patty</cp:lastModifiedBy>
  <cp:revision>3</cp:revision>
  <cp:lastPrinted>2016-11-01T17:47:00Z</cp:lastPrinted>
  <dcterms:created xsi:type="dcterms:W3CDTF">2018-10-19T14:58:00Z</dcterms:created>
  <dcterms:modified xsi:type="dcterms:W3CDTF">2018-10-19T14:58:00Z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